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0970" cy="6991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>REPORT TITLE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>REPORT TITLE</w:t>
                            </w:r>
                          </w:p>
                          <w:p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E51033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F24AE4BE5DF4F21A3CF5C80390FA4DB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212943">
                  <w:rPr>
                    <w:rStyle w:val="SubtitleChar"/>
                    <w:b w:val="0"/>
                    <w:noProof/>
                  </w:rPr>
                  <w:t>January 24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AA261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3072C3" w:rsidP="00D077E9">
            <w:sdt>
              <w:sdtPr>
                <w:id w:val="-1740469667"/>
                <w:placeholder>
                  <w:docPart w:val="8554BFAF52F849F5ACF1BB6642AF4506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16E24583CA4E4F08A421757257DF7265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212943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865745" cy="3076575"/>
                <wp:effectExtent l="0" t="0" r="1905" b="952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5745" cy="30765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711FB" id="Rectangle 2" o:spid="_x0000_s1026" alt="colored rectangle" style="position:absolute;margin-left:568.15pt;margin-top:0;width:619.35pt;height:242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" fillcolor="#34aba2 [3206]" stroked="f" strokeweight="2pt">
                <w10:wrap anchorx="page"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44A4B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:rsidR="00D077E9" w:rsidRDefault="000A188A" w:rsidP="00D077E9">
      <w:pPr>
        <w:pStyle w:val="Heading1"/>
      </w:pPr>
      <w:r>
        <w:lastRenderedPageBreak/>
        <w:t>A</w:t>
      </w:r>
      <w:r w:rsidR="00212943">
        <w:t>ssignment</w:t>
      </w:r>
      <w:r>
        <w:t xml:space="preserve"> 1</w:t>
      </w:r>
    </w:p>
    <w:tbl>
      <w:tblPr>
        <w:tblW w:w="10310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10"/>
      </w:tblGrid>
      <w:tr w:rsidR="00D077E9" w:rsidTr="000A188A">
        <w:trPr>
          <w:trHeight w:val="225"/>
        </w:trPr>
        <w:tc>
          <w:tcPr>
            <w:tcW w:w="10310" w:type="dxa"/>
          </w:tcPr>
          <w:p w:rsidR="00DF027C" w:rsidRPr="000A188A" w:rsidRDefault="00DF027C" w:rsidP="000A188A"/>
        </w:tc>
      </w:tr>
      <w:tr w:rsidR="00DF027C" w:rsidTr="000A188A">
        <w:trPr>
          <w:trHeight w:val="828"/>
        </w:trPr>
        <w:tc>
          <w:tcPr>
            <w:tcW w:w="10310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0A188A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S</w:t>
                                  </w:r>
                                  <w:r w:rsidRPr="000A188A">
                                    <w:rPr>
                                      <w:i/>
                                      <w:sz w:val="36"/>
                                    </w:rPr>
                                    <w:t>tudy of raspberry-pi/ beagle board/ arduino and other microcontroller ( history and elevation)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0A188A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S</w:t>
                            </w:r>
                            <w:r w:rsidRPr="000A188A">
                              <w:rPr>
                                <w:i/>
                                <w:sz w:val="36"/>
                              </w:rPr>
                              <w:t>tudy of raspberry-pi/ beagle board/ arduino and other microcontroller ( history and elevation)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0A188A">
        <w:trPr>
          <w:trHeight w:val="5931"/>
        </w:trPr>
        <w:tc>
          <w:tcPr>
            <w:tcW w:w="10310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:rsidR="000A188A" w:rsidRDefault="000A188A" w:rsidP="000A188A">
            <w:pPr>
              <w:pStyle w:val="Heading1"/>
              <w:rPr>
                <w:sz w:val="36"/>
                <w:szCs w:val="36"/>
              </w:rPr>
            </w:pPr>
            <w:r w:rsidRPr="000A188A">
              <w:rPr>
                <w:sz w:val="36"/>
                <w:szCs w:val="36"/>
              </w:rPr>
              <w:t>Raspberry-Pi:-</w:t>
            </w:r>
          </w:p>
          <w:p w:rsidR="000A188A" w:rsidRDefault="000A188A" w:rsidP="000A188A">
            <w:pPr>
              <w:pStyle w:val="Heading1"/>
              <w:rPr>
                <w:sz w:val="36"/>
                <w:szCs w:val="36"/>
              </w:rPr>
            </w:pPr>
          </w:p>
          <w:p w:rsidR="000A188A" w:rsidRPr="000A188A" w:rsidRDefault="000A188A" w:rsidP="000A188A">
            <w:pPr>
              <w:pStyle w:val="Heading1"/>
              <w:rPr>
                <w:sz w:val="36"/>
                <w:szCs w:val="36"/>
              </w:rPr>
            </w:pPr>
          </w:p>
          <w:p w:rsidR="000A188A" w:rsidRDefault="000A188A" w:rsidP="000A188A">
            <w:pPr>
              <w:pStyle w:val="Heading1"/>
              <w:rPr>
                <w:sz w:val="36"/>
                <w:szCs w:val="36"/>
              </w:rPr>
            </w:pPr>
            <w:r w:rsidRPr="000A188A">
              <w:rPr>
                <w:sz w:val="36"/>
                <w:szCs w:val="36"/>
              </w:rPr>
              <w:t>Beagle board:-</w:t>
            </w:r>
          </w:p>
          <w:p w:rsidR="000A188A" w:rsidRDefault="000A188A" w:rsidP="000A188A">
            <w:pPr>
              <w:pStyle w:val="Heading1"/>
              <w:rPr>
                <w:sz w:val="36"/>
                <w:szCs w:val="36"/>
              </w:rPr>
            </w:pPr>
          </w:p>
          <w:p w:rsidR="000A188A" w:rsidRPr="000A188A" w:rsidRDefault="000A188A" w:rsidP="000A188A">
            <w:pPr>
              <w:pStyle w:val="Heading1"/>
              <w:rPr>
                <w:sz w:val="36"/>
                <w:szCs w:val="36"/>
              </w:rPr>
            </w:pPr>
            <w:bookmarkStart w:id="0" w:name="_GoBack"/>
            <w:bookmarkEnd w:id="0"/>
          </w:p>
          <w:p w:rsidR="000A188A" w:rsidRPr="000A188A" w:rsidRDefault="000A188A" w:rsidP="000A188A">
            <w:pPr>
              <w:pStyle w:val="Heading1"/>
              <w:rPr>
                <w:i/>
                <w:sz w:val="36"/>
                <w:szCs w:val="36"/>
              </w:rPr>
            </w:pPr>
            <w:r w:rsidRPr="000A188A">
              <w:rPr>
                <w:sz w:val="36"/>
                <w:szCs w:val="36"/>
              </w:rPr>
              <w:t>Arduino:-</w:t>
            </w:r>
          </w:p>
          <w:p w:rsidR="000A188A" w:rsidRDefault="000A188A" w:rsidP="00DF027C">
            <w:pPr>
              <w:pStyle w:val="EmphasisText"/>
              <w:rPr>
                <w:i/>
                <w:sz w:val="36"/>
              </w:rPr>
            </w:pPr>
          </w:p>
          <w:p w:rsidR="000A188A" w:rsidRDefault="000A188A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EAF256DC77B746FC9CEA541F501787CB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9B6177761C0C4FD186D2A0C1A76F0115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7"/>
      <w:footerReference w:type="default" r:id="rId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2C3" w:rsidRDefault="003072C3">
      <w:r>
        <w:separator/>
      </w:r>
    </w:p>
    <w:p w:rsidR="003072C3" w:rsidRDefault="003072C3"/>
  </w:endnote>
  <w:endnote w:type="continuationSeparator" w:id="0">
    <w:p w:rsidR="003072C3" w:rsidRDefault="003072C3">
      <w:r>
        <w:continuationSeparator/>
      </w:r>
    </w:p>
    <w:p w:rsidR="003072C3" w:rsidRDefault="00307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8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2C3" w:rsidRDefault="003072C3">
      <w:r>
        <w:separator/>
      </w:r>
    </w:p>
    <w:p w:rsidR="003072C3" w:rsidRDefault="003072C3"/>
  </w:footnote>
  <w:footnote w:type="continuationSeparator" w:id="0">
    <w:p w:rsidR="003072C3" w:rsidRDefault="003072C3">
      <w:r>
        <w:continuationSeparator/>
      </w:r>
    </w:p>
    <w:p w:rsidR="003072C3" w:rsidRDefault="00307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43"/>
    <w:rsid w:val="0002482E"/>
    <w:rsid w:val="00050324"/>
    <w:rsid w:val="000A0150"/>
    <w:rsid w:val="000A188A"/>
    <w:rsid w:val="000E63C9"/>
    <w:rsid w:val="00130E9D"/>
    <w:rsid w:val="00150A6D"/>
    <w:rsid w:val="00185B35"/>
    <w:rsid w:val="001F2BC8"/>
    <w:rsid w:val="001F5F6B"/>
    <w:rsid w:val="00212943"/>
    <w:rsid w:val="00243EBC"/>
    <w:rsid w:val="00246A35"/>
    <w:rsid w:val="00284348"/>
    <w:rsid w:val="002F51F5"/>
    <w:rsid w:val="003072C3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8EC21AD4-3E7C-4E8B-98FD-01F04F32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0A18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0A188A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4AE4BE5DF4F21A3CF5C80390FA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CCBA4-878F-480D-8AC7-E5FF129AF671}"/>
      </w:docPartPr>
      <w:docPartBody>
        <w:p w:rsidR="00000000" w:rsidRDefault="00BF73DD">
          <w:pPr>
            <w:pStyle w:val="1F24AE4BE5DF4F21A3CF5C80390FA4D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January 24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8554BFAF52F849F5ACF1BB6642AF4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FF69E-DD9D-4867-BF5B-0CD3D7E509DB}"/>
      </w:docPartPr>
      <w:docPartBody>
        <w:p w:rsidR="00000000" w:rsidRDefault="00BF73DD">
          <w:pPr>
            <w:pStyle w:val="8554BFAF52F849F5ACF1BB6642AF4506"/>
          </w:pPr>
          <w:r>
            <w:t>COMPANY NAME</w:t>
          </w:r>
        </w:p>
      </w:docPartBody>
    </w:docPart>
    <w:docPart>
      <w:docPartPr>
        <w:name w:val="16E24583CA4E4F08A421757257DF7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045FD-3F3F-45A9-842E-027EC27A9673}"/>
      </w:docPartPr>
      <w:docPartBody>
        <w:p w:rsidR="00000000" w:rsidRDefault="00BF73DD">
          <w:pPr>
            <w:pStyle w:val="16E24583CA4E4F08A421757257DF7265"/>
          </w:pPr>
          <w:r>
            <w:t>Your Name</w:t>
          </w:r>
        </w:p>
      </w:docPartBody>
    </w:docPart>
    <w:docPart>
      <w:docPartPr>
        <w:name w:val="EAF256DC77B746FC9CEA541F50178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87DFC-F249-4594-8821-83393250810C}"/>
      </w:docPartPr>
      <w:docPartBody>
        <w:p w:rsidR="00000000" w:rsidRDefault="00BF73DD">
          <w:pPr>
            <w:pStyle w:val="EAF256DC77B746FC9CEA541F501787CB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9B6177761C0C4FD186D2A0C1A76F0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98F44-6F05-4870-B345-2C1F04DF1D9A}"/>
      </w:docPartPr>
      <w:docPartBody>
        <w:p w:rsidR="00000000" w:rsidRDefault="00BF73DD">
          <w:pPr>
            <w:pStyle w:val="9B6177761C0C4FD186D2A0C1A76F0115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DD"/>
    <w:rsid w:val="00B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1F24AE4BE5DF4F21A3CF5C80390FA4DB">
    <w:name w:val="1F24AE4BE5DF4F21A3CF5C80390FA4DB"/>
  </w:style>
  <w:style w:type="paragraph" w:customStyle="1" w:styleId="8554BFAF52F849F5ACF1BB6642AF4506">
    <w:name w:val="8554BFAF52F849F5ACF1BB6642AF4506"/>
  </w:style>
  <w:style w:type="paragraph" w:customStyle="1" w:styleId="16E24583CA4E4F08A421757257DF7265">
    <w:name w:val="16E24583CA4E4F08A421757257DF7265"/>
  </w:style>
  <w:style w:type="paragraph" w:customStyle="1" w:styleId="E91ED800657F43C990008BF7976EE864">
    <w:name w:val="E91ED800657F43C990008BF7976EE864"/>
  </w:style>
  <w:style w:type="paragraph" w:customStyle="1" w:styleId="C546F71A5FEC47B4B510E35B13567426">
    <w:name w:val="C546F71A5FEC47B4B510E35B13567426"/>
  </w:style>
  <w:style w:type="paragraph" w:customStyle="1" w:styleId="619A3E5014964C7799B48F0D07112675">
    <w:name w:val="619A3E5014964C7799B48F0D07112675"/>
  </w:style>
  <w:style w:type="paragraph" w:customStyle="1" w:styleId="EAF256DC77B746FC9CEA541F501787CB">
    <w:name w:val="EAF256DC77B746FC9CEA541F501787CB"/>
  </w:style>
  <w:style w:type="paragraph" w:customStyle="1" w:styleId="9B6177761C0C4FD186D2A0C1A76F0115">
    <w:name w:val="9B6177761C0C4FD186D2A0C1A76F01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18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keywords/>
  <cp:lastModifiedBy>Student</cp:lastModifiedBy>
  <cp:revision>1</cp:revision>
  <cp:lastPrinted>2006-08-01T17:47:00Z</cp:lastPrinted>
  <dcterms:created xsi:type="dcterms:W3CDTF">2024-01-24T04:26:00Z</dcterms:created>
  <dcterms:modified xsi:type="dcterms:W3CDTF">2024-01-24T04:44:00Z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